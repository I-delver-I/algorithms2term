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14A" w:rsidRDefault="0031014A" w:rsidP="0031014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Міністерство освіти і науки України</w:t>
      </w:r>
    </w:p>
    <w:p w:rsidR="0031014A" w:rsidRDefault="0031014A" w:rsidP="0031014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31014A" w:rsidRDefault="0031014A" w:rsidP="0031014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Факультет інформатики та обчислювальної техніки</w:t>
      </w:r>
    </w:p>
    <w:p w:rsidR="0031014A" w:rsidRDefault="0031014A" w:rsidP="0031014A">
      <w:pPr>
        <w:ind w:firstLine="0"/>
        <w:jc w:val="center"/>
        <w:rPr>
          <w:b/>
          <w:szCs w:val="28"/>
        </w:rPr>
      </w:pPr>
    </w:p>
    <w:p w:rsidR="0031014A" w:rsidRDefault="0031014A" w:rsidP="0031014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ІПІ</w:t>
      </w:r>
    </w:p>
    <w:p w:rsidR="0031014A" w:rsidRDefault="0031014A" w:rsidP="0031014A">
      <w:pPr>
        <w:ind w:firstLine="0"/>
        <w:jc w:val="center"/>
      </w:pPr>
    </w:p>
    <w:p w:rsidR="0031014A" w:rsidRDefault="0031014A" w:rsidP="0031014A">
      <w:pPr>
        <w:ind w:firstLine="0"/>
        <w:jc w:val="center"/>
      </w:pPr>
    </w:p>
    <w:p w:rsidR="0031014A" w:rsidRDefault="0031014A" w:rsidP="0031014A">
      <w:pPr>
        <w:ind w:firstLine="0"/>
        <w:jc w:val="center"/>
      </w:pPr>
    </w:p>
    <w:p w:rsidR="0031014A" w:rsidRDefault="0031014A" w:rsidP="0031014A">
      <w:pPr>
        <w:pStyle w:val="ImageCaption"/>
        <w:keepLines w:val="0"/>
        <w:ind w:firstLine="0"/>
      </w:pPr>
    </w:p>
    <w:p w:rsidR="0031014A" w:rsidRDefault="0031014A" w:rsidP="0031014A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</w:rPr>
        <w:t>Звіт</w:t>
      </w:r>
    </w:p>
    <w:p w:rsidR="0031014A" w:rsidRDefault="0031014A" w:rsidP="0031014A">
      <w:pPr>
        <w:ind w:firstLine="0"/>
        <w:jc w:val="center"/>
      </w:pPr>
    </w:p>
    <w:p w:rsidR="0031014A" w:rsidRDefault="0031014A" w:rsidP="0031014A">
      <w:pPr>
        <w:ind w:firstLine="0"/>
        <w:jc w:val="center"/>
      </w:pPr>
      <w:r>
        <w:t xml:space="preserve">з лабораторної роботи  № </w:t>
      </w:r>
      <w:r w:rsidR="001D66B3" w:rsidRPr="001D66B3">
        <w:rPr>
          <w:lang w:val="ru-RU"/>
        </w:rPr>
        <w:t>7</w:t>
      </w:r>
      <w:r>
        <w:rPr>
          <w:lang w:val="ru-RU"/>
        </w:rPr>
        <w:t xml:space="preserve"> </w:t>
      </w:r>
      <w:r>
        <w:t xml:space="preserve">з дисципліни </w:t>
      </w:r>
    </w:p>
    <w:p w:rsidR="0031014A" w:rsidRDefault="0031014A" w:rsidP="0031014A">
      <w:pPr>
        <w:ind w:firstLine="0"/>
        <w:jc w:val="center"/>
      </w:pPr>
      <w:r>
        <w:t>«Алгоритми та структури даних 2. Структури даних»</w:t>
      </w:r>
    </w:p>
    <w:p w:rsidR="0031014A" w:rsidRDefault="0031014A" w:rsidP="0031014A">
      <w:pPr>
        <w:ind w:firstLine="0"/>
        <w:jc w:val="center"/>
      </w:pPr>
    </w:p>
    <w:p w:rsidR="0031014A" w:rsidRDefault="001D66B3" w:rsidP="0031014A">
      <w:pPr>
        <w:ind w:firstLine="0"/>
        <w:jc w:val="center"/>
        <w:rPr>
          <w:szCs w:val="28"/>
        </w:rPr>
      </w:pPr>
      <w:r>
        <w:rPr>
          <w:szCs w:val="28"/>
        </w:rPr>
        <w:t>„</w:t>
      </w:r>
      <w:r w:rsidR="0031014A">
        <w:rPr>
          <w:b/>
          <w:bCs/>
          <w:szCs w:val="28"/>
        </w:rPr>
        <w:t xml:space="preserve">Проектування і аналіз алгоритмів </w:t>
      </w:r>
      <w:r>
        <w:rPr>
          <w:b/>
          <w:bCs/>
          <w:szCs w:val="28"/>
        </w:rPr>
        <w:t>пошуку</w:t>
      </w:r>
      <w:r w:rsidR="0031014A">
        <w:rPr>
          <w:szCs w:val="28"/>
        </w:rPr>
        <w:t>”</w:t>
      </w:r>
    </w:p>
    <w:p w:rsidR="0031014A" w:rsidRDefault="0031014A" w:rsidP="0031014A"/>
    <w:p w:rsidR="0031014A" w:rsidRDefault="0031014A" w:rsidP="0031014A">
      <w:pPr>
        <w:jc w:val="right"/>
        <w:rPr>
          <w:u w:val="single"/>
        </w:rPr>
      </w:pPr>
    </w:p>
    <w:p w:rsidR="0031014A" w:rsidRDefault="0031014A" w:rsidP="0031014A">
      <w:pPr>
        <w:jc w:val="right"/>
        <w:rPr>
          <w:u w:val="single"/>
        </w:rPr>
      </w:pPr>
    </w:p>
    <w:p w:rsidR="0031014A" w:rsidRDefault="0031014A" w:rsidP="0031014A">
      <w:pPr>
        <w:jc w:val="right"/>
        <w:rPr>
          <w:u w:val="single"/>
        </w:rPr>
      </w:pPr>
    </w:p>
    <w:p w:rsidR="0031014A" w:rsidRDefault="0031014A" w:rsidP="0031014A">
      <w:pPr>
        <w:jc w:val="right"/>
        <w:rPr>
          <w:u w:val="single"/>
        </w:rPr>
      </w:pPr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1195070</wp:posOffset>
                </wp:positionV>
                <wp:extent cx="5057775" cy="400050"/>
                <wp:effectExtent l="0" t="0" r="28575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057775" cy="400050"/>
                          <a:chOff x="0" y="0"/>
                          <a:chExt cx="7965" cy="630"/>
                        </a:xfrm>
                      </wpg:grpSpPr>
                      <wps:wsp>
                        <wps:cNvPr id="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14A" w:rsidRDefault="0031014A" w:rsidP="0031014A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:rsidR="0031014A" w:rsidRDefault="0031014A" w:rsidP="0031014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36"/>
                        <wpg:cNvGrpSpPr>
                          <a:grpSpLocks/>
                        </wpg:cNvGrpSpPr>
                        <wpg:grpSpPr bwMode="auto">
                          <a:xfrm>
                            <a:off x="2490" y="0"/>
                            <a:ext cx="5070" cy="630"/>
                            <a:chOff x="2490" y="0"/>
                            <a:chExt cx="5070" cy="630"/>
                          </a:xfrm>
                        </wpg:grpSpPr>
                        <wps:wsp>
                          <wps:cNvPr id="12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40" y="312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014A" w:rsidRDefault="0031014A" w:rsidP="0031014A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0" y="0"/>
                              <a:ext cx="5070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014A" w:rsidRDefault="0031014A" w:rsidP="0031014A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Соколовський</w:t>
                                </w:r>
                                <w:proofErr w:type="spellEnd"/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Владислав </w:t>
                                </w: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Володимирович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1" name="Line 34"/>
                        <wps:cNvCnPr/>
                        <wps:spPr bwMode="auto">
                          <a:xfrm flipV="1">
                            <a:off x="2370" y="295"/>
                            <a:ext cx="5595" cy="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18.35pt;margin-top:94.1pt;width:398.25pt;height:31.5pt;z-index:251657216" coordsize="7965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" o:spid="_x0000_s1027" type="#_x0000_t202" style="position:absolute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:rsidR="0031014A" w:rsidRDefault="0031014A" w:rsidP="0031014A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:rsidR="0031014A" w:rsidRDefault="0031014A" w:rsidP="0031014A"/>
                    </w:txbxContent>
                  </v:textbox>
                </v:shape>
                <v:group id="Group 36" o:spid="_x0000_s1028" style="position:absolute;left:2490;width:5070;height:630" coordorigin="2490" coordsize="5070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32" o:spid="_x0000_s1029" type="#_x0000_t202" style="position:absolute;left:3240;top:312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:rsidR="0031014A" w:rsidRDefault="0031014A" w:rsidP="0031014A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0" type="#_x0000_t202" style="position:absolute;left:2490;width:5070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:rsidR="0031014A" w:rsidRDefault="0031014A" w:rsidP="0031014A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Соколовський</w:t>
                          </w:r>
                          <w:proofErr w:type="spellEnd"/>
                          <w:r>
                            <w:rPr>
                              <w:i/>
                              <w:lang w:val="ru-RU"/>
                            </w:rPr>
                            <w:t xml:space="preserve"> Владислав </w:t>
                          </w: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Володимирович</w:t>
                          </w:r>
                          <w:proofErr w:type="spellEnd"/>
                        </w:p>
                      </w:txbxContent>
                    </v:textbox>
                  </v:shape>
                </v:group>
                <v:line id="Line 34" o:spid="_x0000_s1031" style="position:absolute;flip:y;visibility:visible;mso-wrap-style:square" from="2370,295" to="7965,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</v:group>
            </w:pict>
          </mc:Fallback>
        </mc:AlternateContent>
      </w:r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101600</wp:posOffset>
                </wp:positionV>
                <wp:extent cx="5210175" cy="409575"/>
                <wp:effectExtent l="0" t="0" r="9525" b="9525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210175" cy="409575"/>
                          <a:chOff x="0" y="0"/>
                          <a:chExt cx="8205" cy="645"/>
                        </a:xfrm>
                      </wpg:grpSpPr>
                      <wps:wsp>
                        <wps:cNvPr id="2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14A" w:rsidRDefault="0031014A" w:rsidP="0031014A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53"/>
                        <wpg:cNvGrpSpPr>
                          <a:grpSpLocks/>
                        </wpg:cNvGrpSpPr>
                        <wpg:grpSpPr bwMode="auto">
                          <a:xfrm>
                            <a:off x="2520" y="0"/>
                            <a:ext cx="5685" cy="645"/>
                            <a:chOff x="2520" y="0"/>
                            <a:chExt cx="5685" cy="645"/>
                          </a:xfrm>
                        </wpg:grpSpPr>
                        <wps:wsp>
                          <wps:cNvPr id="5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40" y="363"/>
                              <a:ext cx="4219" cy="2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014A" w:rsidRDefault="0031014A" w:rsidP="0031014A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0" y="0"/>
                              <a:ext cx="5685" cy="3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014A" w:rsidRDefault="0031014A" w:rsidP="0031014A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 xml:space="preserve">  ІП-15 Плугатирьов Дмитро Валерійович</w:t>
                                </w:r>
                                <w:r>
                                  <w:rPr>
                                    <w:i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</w:rPr>
                                  <w:tab/>
                                </w:r>
                                <w:proofErr w:type="spellStart"/>
                                <w:r>
                                  <w:rPr>
                                    <w:i/>
                                  </w:rPr>
                                  <w:t>ійович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4" name="Line 56"/>
                        <wps:cNvCnPr/>
                        <wps:spPr bwMode="auto">
                          <a:xfrm>
                            <a:off x="2460" y="310"/>
                            <a:ext cx="55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" o:spid="_x0000_s1032" style="position:absolute;left:0;text-align:left;margin-left:18.35pt;margin-top:8pt;width:410.25pt;height:32.25pt;z-index:251658240" coordsize="8205,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">
                <v:shape id="Text Box 52" o:spid="_x0000_s1033" type="#_x0000_t202" style="position:absolute;top:15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:rsidR="0031014A" w:rsidRDefault="0031014A" w:rsidP="0031014A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34" style="position:absolute;left:2520;width:5685;height:645" coordorigin="2520" coordsize="5685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54" o:spid="_x0000_s1035" type="#_x0000_t202" style="position:absolute;left:2640;top:363;width:4219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:rsidR="0031014A" w:rsidRDefault="0031014A" w:rsidP="0031014A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6" type="#_x0000_t202" style="position:absolute;left:2520;width:5685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:rsidR="0031014A" w:rsidRDefault="0031014A" w:rsidP="0031014A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ІП-15 Плугатирьов Дмитро Валерійович</w:t>
                          </w:r>
                          <w:r>
                            <w:rPr>
                              <w:i/>
                            </w:rPr>
                            <w:tab/>
                          </w:r>
                          <w:r>
                            <w:rPr>
                              <w:i/>
                            </w:rPr>
                            <w:tab/>
                          </w:r>
                          <w:r>
                            <w:rPr>
                              <w:i/>
                            </w:rPr>
                            <w:tab/>
                          </w:r>
                          <w:proofErr w:type="spellStart"/>
                          <w:r>
                            <w:rPr>
                              <w:i/>
                            </w:rPr>
                            <w:t>ійович</w:t>
                          </w:r>
                          <w:proofErr w:type="spellEnd"/>
                        </w:p>
                      </w:txbxContent>
                    </v:textbox>
                  </v:shape>
                </v:group>
                <v:line id="Line 56" o:spid="_x0000_s1037" style="position:absolute;visibility:visible;mso-wrap-style:square" from="2460,310" to="7995,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</v:group>
            </w:pict>
          </mc:Fallback>
        </mc:AlternateContent>
      </w:r>
    </w:p>
    <w:p w:rsidR="0031014A" w:rsidRDefault="0031014A" w:rsidP="0031014A">
      <w:pPr>
        <w:jc w:val="right"/>
        <w:rPr>
          <w:u w:val="single"/>
        </w:rPr>
      </w:pPr>
    </w:p>
    <w:p w:rsidR="0031014A" w:rsidRDefault="0031014A" w:rsidP="0031014A">
      <w:pPr>
        <w:jc w:val="right"/>
        <w:rPr>
          <w:u w:val="single"/>
        </w:rPr>
      </w:pPr>
    </w:p>
    <w:p w:rsidR="0031014A" w:rsidRDefault="0031014A" w:rsidP="0031014A">
      <w:pPr>
        <w:jc w:val="right"/>
        <w:rPr>
          <w:u w:val="single"/>
        </w:rPr>
      </w:pPr>
    </w:p>
    <w:p w:rsidR="0031014A" w:rsidRDefault="0031014A" w:rsidP="0031014A">
      <w:pPr>
        <w:jc w:val="right"/>
        <w:rPr>
          <w:u w:val="single"/>
        </w:rPr>
      </w:pPr>
    </w:p>
    <w:p w:rsidR="0031014A" w:rsidRDefault="0031014A" w:rsidP="0031014A">
      <w:pPr>
        <w:jc w:val="center"/>
        <w:rPr>
          <w:u w:val="single"/>
        </w:rPr>
      </w:pPr>
    </w:p>
    <w:p w:rsidR="0031014A" w:rsidRDefault="0031014A" w:rsidP="0031014A">
      <w:pPr>
        <w:ind w:firstLine="0"/>
        <w:jc w:val="center"/>
      </w:pPr>
    </w:p>
    <w:p w:rsidR="0031014A" w:rsidRDefault="0031014A" w:rsidP="0031014A">
      <w:pPr>
        <w:ind w:firstLine="0"/>
        <w:jc w:val="center"/>
      </w:pPr>
    </w:p>
    <w:p w:rsidR="0031014A" w:rsidRDefault="0031014A" w:rsidP="0031014A">
      <w:pPr>
        <w:jc w:val="center"/>
      </w:pPr>
    </w:p>
    <w:p w:rsidR="00C5583A" w:rsidRDefault="0031014A" w:rsidP="0031014A">
      <w:pPr>
        <w:ind w:firstLine="0"/>
        <w:jc w:val="center"/>
        <w:rPr>
          <w:szCs w:val="28"/>
          <w:lang w:val="en-US"/>
        </w:rPr>
      </w:pPr>
      <w:r>
        <w:rPr>
          <w:szCs w:val="28"/>
        </w:rPr>
        <w:t>Київ 202</w:t>
      </w:r>
      <w:r>
        <w:rPr>
          <w:szCs w:val="28"/>
          <w:lang w:val="en-US"/>
        </w:rPr>
        <w:t>2</w:t>
      </w:r>
    </w:p>
    <w:p w:rsidR="001D66B3" w:rsidRPr="001D66B3" w:rsidRDefault="001D66B3" w:rsidP="001D66B3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lastRenderedPageBreak/>
        <w:tab/>
      </w:r>
      <w:r w:rsidRPr="001D66B3">
        <w:rPr>
          <w:i/>
          <w:szCs w:val="28"/>
          <w:lang w:val="ru-RU"/>
        </w:rPr>
        <w:t>Мета</w:t>
      </w:r>
      <w:r w:rsidRPr="001D66B3">
        <w:rPr>
          <w:i/>
          <w:szCs w:val="28"/>
          <w:lang w:val="en-US"/>
        </w:rPr>
        <w:t xml:space="preserve"> </w:t>
      </w:r>
      <w:r w:rsidRPr="001D66B3">
        <w:rPr>
          <w:i/>
          <w:szCs w:val="28"/>
          <w:lang w:val="ru-RU"/>
        </w:rPr>
        <w:t>роботи</w:t>
      </w:r>
      <w:r w:rsidRPr="001D66B3">
        <w:rPr>
          <w:szCs w:val="28"/>
          <w:lang w:val="en-US"/>
        </w:rPr>
        <w:t xml:space="preserve"> – </w:t>
      </w:r>
      <w:r w:rsidRPr="001D66B3">
        <w:rPr>
          <w:szCs w:val="28"/>
          <w:lang w:val="ru-RU"/>
        </w:rPr>
        <w:t>вивчити</w:t>
      </w:r>
      <w:r w:rsidRPr="001D66B3">
        <w:rPr>
          <w:szCs w:val="28"/>
          <w:lang w:val="en-US"/>
        </w:rPr>
        <w:t xml:space="preserve"> </w:t>
      </w:r>
      <w:proofErr w:type="spellStart"/>
      <w:r w:rsidRPr="001D66B3">
        <w:rPr>
          <w:szCs w:val="28"/>
          <w:lang w:val="ru-RU"/>
        </w:rPr>
        <w:t>основні</w:t>
      </w:r>
      <w:proofErr w:type="spellEnd"/>
      <w:r w:rsidRPr="001D66B3">
        <w:rPr>
          <w:szCs w:val="28"/>
          <w:lang w:val="en-US"/>
        </w:rPr>
        <w:t xml:space="preserve"> </w:t>
      </w:r>
      <w:proofErr w:type="spellStart"/>
      <w:r w:rsidRPr="001D66B3">
        <w:rPr>
          <w:szCs w:val="28"/>
          <w:lang w:val="ru-RU"/>
        </w:rPr>
        <w:t>підходи</w:t>
      </w:r>
      <w:proofErr w:type="spellEnd"/>
      <w:r w:rsidRPr="001D66B3">
        <w:rPr>
          <w:szCs w:val="28"/>
          <w:lang w:val="en-US"/>
        </w:rPr>
        <w:t xml:space="preserve"> </w:t>
      </w:r>
      <w:proofErr w:type="spellStart"/>
      <w:r w:rsidRPr="001D66B3">
        <w:rPr>
          <w:szCs w:val="28"/>
          <w:lang w:val="ru-RU"/>
        </w:rPr>
        <w:t>аналізу</w:t>
      </w:r>
      <w:proofErr w:type="spellEnd"/>
      <w:r w:rsidRPr="001D66B3">
        <w:rPr>
          <w:szCs w:val="28"/>
          <w:lang w:val="en-US"/>
        </w:rPr>
        <w:t xml:space="preserve"> </w:t>
      </w:r>
      <w:proofErr w:type="spellStart"/>
      <w:r w:rsidRPr="001D66B3">
        <w:rPr>
          <w:szCs w:val="28"/>
          <w:lang w:val="ru-RU"/>
        </w:rPr>
        <w:t>обчислювальної</w:t>
      </w:r>
      <w:proofErr w:type="spellEnd"/>
      <w:r w:rsidRPr="001D66B3">
        <w:rPr>
          <w:szCs w:val="28"/>
          <w:lang w:val="en-US"/>
        </w:rPr>
        <w:t xml:space="preserve"> </w:t>
      </w:r>
      <w:proofErr w:type="spellStart"/>
      <w:r w:rsidRPr="001D66B3">
        <w:rPr>
          <w:szCs w:val="28"/>
          <w:lang w:val="ru-RU"/>
        </w:rPr>
        <w:t>складності</w:t>
      </w:r>
      <w:proofErr w:type="spellEnd"/>
      <w:r w:rsidRPr="001D66B3">
        <w:rPr>
          <w:szCs w:val="28"/>
          <w:lang w:val="en-US"/>
        </w:rPr>
        <w:t xml:space="preserve"> </w:t>
      </w:r>
      <w:proofErr w:type="spellStart"/>
      <w:r w:rsidRPr="001D66B3">
        <w:rPr>
          <w:szCs w:val="28"/>
          <w:lang w:val="ru-RU"/>
        </w:rPr>
        <w:t>алгоритмів</w:t>
      </w:r>
      <w:proofErr w:type="spellEnd"/>
      <w:r w:rsidRPr="001D66B3">
        <w:rPr>
          <w:szCs w:val="28"/>
          <w:lang w:val="en-US"/>
        </w:rPr>
        <w:t xml:space="preserve"> </w:t>
      </w:r>
      <w:proofErr w:type="spellStart"/>
      <w:r w:rsidRPr="001D66B3">
        <w:rPr>
          <w:szCs w:val="28"/>
          <w:lang w:val="ru-RU"/>
        </w:rPr>
        <w:t>пошуку</w:t>
      </w:r>
      <w:proofErr w:type="spellEnd"/>
      <w:r w:rsidRPr="001D66B3">
        <w:rPr>
          <w:szCs w:val="28"/>
          <w:lang w:val="en-US"/>
        </w:rPr>
        <w:t xml:space="preserve"> </w:t>
      </w:r>
      <w:proofErr w:type="spellStart"/>
      <w:r w:rsidRPr="001D66B3">
        <w:rPr>
          <w:szCs w:val="28"/>
          <w:lang w:val="ru-RU"/>
        </w:rPr>
        <w:t>оцінити</w:t>
      </w:r>
      <w:proofErr w:type="spellEnd"/>
      <w:r w:rsidRPr="001D66B3">
        <w:rPr>
          <w:szCs w:val="28"/>
          <w:lang w:val="en-US"/>
        </w:rPr>
        <w:t xml:space="preserve"> </w:t>
      </w:r>
      <w:proofErr w:type="spellStart"/>
      <w:r w:rsidRPr="001D66B3">
        <w:rPr>
          <w:szCs w:val="28"/>
          <w:lang w:val="ru-RU"/>
        </w:rPr>
        <w:t>їх</w:t>
      </w:r>
      <w:proofErr w:type="spellEnd"/>
      <w:r w:rsidRPr="001D66B3">
        <w:rPr>
          <w:szCs w:val="28"/>
          <w:lang w:val="en-US"/>
        </w:rPr>
        <w:t xml:space="preserve"> </w:t>
      </w:r>
      <w:proofErr w:type="spellStart"/>
      <w:r w:rsidRPr="001D66B3">
        <w:rPr>
          <w:szCs w:val="28"/>
          <w:lang w:val="ru-RU"/>
        </w:rPr>
        <w:t>ефективність</w:t>
      </w:r>
      <w:proofErr w:type="spellEnd"/>
      <w:r w:rsidRPr="001D66B3">
        <w:rPr>
          <w:szCs w:val="28"/>
          <w:lang w:val="en-US"/>
        </w:rPr>
        <w:t xml:space="preserve"> </w:t>
      </w:r>
      <w:r w:rsidRPr="001D66B3">
        <w:rPr>
          <w:szCs w:val="28"/>
          <w:lang w:val="ru-RU"/>
        </w:rPr>
        <w:t>на</w:t>
      </w:r>
      <w:r w:rsidRPr="001D66B3">
        <w:rPr>
          <w:szCs w:val="28"/>
          <w:lang w:val="en-US"/>
        </w:rPr>
        <w:t xml:space="preserve"> </w:t>
      </w:r>
      <w:proofErr w:type="spellStart"/>
      <w:r w:rsidRPr="001D66B3">
        <w:rPr>
          <w:szCs w:val="28"/>
          <w:lang w:val="ru-RU"/>
        </w:rPr>
        <w:t>різних</w:t>
      </w:r>
      <w:proofErr w:type="spellEnd"/>
      <w:r w:rsidRPr="001D66B3">
        <w:rPr>
          <w:szCs w:val="28"/>
          <w:lang w:val="en-US"/>
        </w:rPr>
        <w:t xml:space="preserve"> </w:t>
      </w:r>
      <w:r w:rsidRPr="001D66B3">
        <w:rPr>
          <w:szCs w:val="28"/>
          <w:lang w:val="ru-RU"/>
        </w:rPr>
        <w:t>структурах</w:t>
      </w:r>
    </w:p>
    <w:p w:rsidR="001D66B3" w:rsidRDefault="001D66B3" w:rsidP="001D66B3">
      <w:pPr>
        <w:ind w:firstLine="0"/>
        <w:rPr>
          <w:szCs w:val="28"/>
          <w:lang w:val="en-US"/>
        </w:rPr>
      </w:pPr>
      <w:r w:rsidRPr="001D66B3">
        <w:rPr>
          <w:szCs w:val="28"/>
          <w:lang w:val="en-US"/>
        </w:rPr>
        <w:t>даних.</w:t>
      </w:r>
    </w:p>
    <w:p w:rsidR="001D66B3" w:rsidRDefault="001D66B3" w:rsidP="001D66B3">
      <w:pPr>
        <w:ind w:firstLine="0"/>
        <w:rPr>
          <w:szCs w:val="28"/>
          <w:lang w:val="en-US"/>
        </w:rPr>
      </w:pPr>
      <w:bookmarkStart w:id="0" w:name="_GoBack"/>
      <w:bookmarkEnd w:id="0"/>
    </w:p>
    <w:p w:rsidR="001D66B3" w:rsidRDefault="001D66B3" w:rsidP="001D66B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Завдання</w:t>
      </w:r>
    </w:p>
    <w:p w:rsidR="001D66B3" w:rsidRPr="001D66B3" w:rsidRDefault="001D66B3" w:rsidP="001D66B3">
      <w:pPr>
        <w:ind w:firstLine="0"/>
        <w:rPr>
          <w:szCs w:val="28"/>
        </w:rPr>
      </w:pPr>
      <w:r>
        <w:rPr>
          <w:b/>
          <w:szCs w:val="28"/>
        </w:rPr>
        <w:tab/>
      </w:r>
      <w:r w:rsidR="000174AF">
        <w:rPr>
          <w:szCs w:val="28"/>
        </w:rPr>
        <w:t>Згідно варіанту</w:t>
      </w:r>
      <w:r w:rsidRPr="001D66B3">
        <w:rPr>
          <w:szCs w:val="28"/>
        </w:rPr>
        <w:t>, написати алгоритм пошуку за допомогою</w:t>
      </w:r>
      <w:r w:rsidR="000174AF">
        <w:rPr>
          <w:szCs w:val="28"/>
        </w:rPr>
        <w:t xml:space="preserve"> </w:t>
      </w:r>
      <w:r w:rsidRPr="001D66B3">
        <w:rPr>
          <w:szCs w:val="28"/>
        </w:rPr>
        <w:t>псевдокоду (чи іншого способу за вибором).</w:t>
      </w:r>
    </w:p>
    <w:p w:rsidR="001D66B3" w:rsidRPr="001D66B3" w:rsidRDefault="001D66B3" w:rsidP="000174AF">
      <w:pPr>
        <w:ind w:firstLine="708"/>
        <w:rPr>
          <w:szCs w:val="28"/>
        </w:rPr>
      </w:pPr>
      <w:r w:rsidRPr="001D66B3">
        <w:rPr>
          <w:szCs w:val="28"/>
        </w:rPr>
        <w:t>Провести аналіз часової складності пошуку в гіршому, кращому і</w:t>
      </w:r>
      <w:r w:rsidR="000174AF">
        <w:rPr>
          <w:szCs w:val="28"/>
        </w:rPr>
        <w:t xml:space="preserve"> </w:t>
      </w:r>
      <w:r w:rsidRPr="001D66B3">
        <w:rPr>
          <w:szCs w:val="28"/>
        </w:rPr>
        <w:t>середньому випадках і записати часову складність в асимптотичних оцінках.</w:t>
      </w:r>
    </w:p>
    <w:p w:rsidR="001D66B3" w:rsidRPr="001D66B3" w:rsidRDefault="001D66B3" w:rsidP="001D66B3">
      <w:pPr>
        <w:ind w:firstLine="708"/>
        <w:rPr>
          <w:szCs w:val="28"/>
        </w:rPr>
      </w:pPr>
      <w:r w:rsidRPr="001D66B3">
        <w:rPr>
          <w:szCs w:val="28"/>
        </w:rPr>
        <w:t>Виконати програмну реалізацію алгоритму на будь-якій мові</w:t>
      </w:r>
      <w:r>
        <w:rPr>
          <w:szCs w:val="28"/>
        </w:rPr>
        <w:t xml:space="preserve"> </w:t>
      </w:r>
      <w:r w:rsidRPr="001D66B3">
        <w:rPr>
          <w:szCs w:val="28"/>
        </w:rPr>
        <w:t>програмування для пошуку індексу елемента по заданому ключу в масиві і</w:t>
      </w:r>
      <w:r>
        <w:rPr>
          <w:szCs w:val="28"/>
        </w:rPr>
        <w:t xml:space="preserve"> дво</w:t>
      </w:r>
      <w:r w:rsidRPr="001D66B3">
        <w:rPr>
          <w:szCs w:val="28"/>
        </w:rPr>
        <w:t>зв'язному списку з фіксацією часових характеристик оцінювання (кількість</w:t>
      </w:r>
      <w:r>
        <w:rPr>
          <w:szCs w:val="28"/>
        </w:rPr>
        <w:t xml:space="preserve"> </w:t>
      </w:r>
      <w:r w:rsidRPr="001D66B3">
        <w:rPr>
          <w:szCs w:val="28"/>
        </w:rPr>
        <w:t>порівнянь).</w:t>
      </w:r>
    </w:p>
    <w:p w:rsidR="001D66B3" w:rsidRPr="001D66B3" w:rsidRDefault="001D66B3" w:rsidP="000174AF">
      <w:pPr>
        <w:ind w:firstLine="708"/>
        <w:rPr>
          <w:szCs w:val="28"/>
        </w:rPr>
      </w:pPr>
      <w:r w:rsidRPr="001D66B3">
        <w:rPr>
          <w:szCs w:val="28"/>
        </w:rPr>
        <w:t>Для варіантів з Хеш-функцією замість масиву і дво</w:t>
      </w:r>
      <w:r>
        <w:rPr>
          <w:szCs w:val="28"/>
        </w:rPr>
        <w:t xml:space="preserve">зв'язного списку </w:t>
      </w:r>
      <w:r w:rsidRPr="001D66B3">
        <w:rPr>
          <w:szCs w:val="28"/>
        </w:rPr>
        <w:t>використати безіндексну структуру даних розмірності n, що містить пару ключ-значення рядкового типу. Ключ – унікальне рядкове поле до 20 символів,</w:t>
      </w:r>
      <w:r>
        <w:rPr>
          <w:szCs w:val="28"/>
        </w:rPr>
        <w:t xml:space="preserve"> </w:t>
      </w:r>
      <w:r w:rsidRPr="001D66B3">
        <w:rPr>
          <w:szCs w:val="28"/>
        </w:rPr>
        <w:t>значення – рядкове поле до 200 символів. Виконати пошук значення по</w:t>
      </w:r>
      <w:r>
        <w:rPr>
          <w:szCs w:val="28"/>
        </w:rPr>
        <w:t xml:space="preserve"> </w:t>
      </w:r>
      <w:r w:rsidRPr="001D66B3">
        <w:rPr>
          <w:szCs w:val="28"/>
        </w:rPr>
        <w:t>заданому ключу. Розмірність хеш-таблиці регулювати відповідно потребам, а</w:t>
      </w:r>
      <w:r>
        <w:rPr>
          <w:szCs w:val="28"/>
        </w:rPr>
        <w:t xml:space="preserve"> </w:t>
      </w:r>
      <w:r w:rsidRPr="001D66B3">
        <w:rPr>
          <w:szCs w:val="28"/>
        </w:rPr>
        <w:t>початкову її розмірність обрати самостійно.</w:t>
      </w:r>
    </w:p>
    <w:p w:rsidR="001D66B3" w:rsidRPr="001D66B3" w:rsidRDefault="001D66B3" w:rsidP="001D66B3">
      <w:pPr>
        <w:ind w:firstLine="708"/>
        <w:rPr>
          <w:szCs w:val="28"/>
        </w:rPr>
      </w:pPr>
      <w:r w:rsidRPr="001D66B3">
        <w:rPr>
          <w:szCs w:val="28"/>
        </w:rPr>
        <w:t>Провести ряд випробувань алгоритму на структурах різної розмірності</w:t>
      </w:r>
    </w:p>
    <w:p w:rsidR="001D66B3" w:rsidRPr="001D66B3" w:rsidRDefault="001D66B3" w:rsidP="001D66B3">
      <w:pPr>
        <w:ind w:firstLine="0"/>
        <w:rPr>
          <w:szCs w:val="28"/>
        </w:rPr>
      </w:pPr>
      <w:r w:rsidRPr="001D66B3">
        <w:rPr>
          <w:szCs w:val="28"/>
        </w:rPr>
        <w:t>(100, 1000, 5000, 10000, 20000 елементів) і побудувати графіки залежності</w:t>
      </w:r>
      <w:r>
        <w:rPr>
          <w:szCs w:val="28"/>
        </w:rPr>
        <w:t xml:space="preserve"> </w:t>
      </w:r>
      <w:r w:rsidRPr="001D66B3">
        <w:rPr>
          <w:szCs w:val="28"/>
        </w:rPr>
        <w:t>часових характеристик оцінювання від розмірності структури.</w:t>
      </w:r>
    </w:p>
    <w:p w:rsidR="001D66B3" w:rsidRPr="001D66B3" w:rsidRDefault="001D66B3" w:rsidP="001D66B3">
      <w:pPr>
        <w:ind w:firstLine="708"/>
        <w:rPr>
          <w:szCs w:val="28"/>
        </w:rPr>
      </w:pPr>
      <w:r w:rsidRPr="001D66B3">
        <w:rPr>
          <w:szCs w:val="28"/>
        </w:rPr>
        <w:t>Для проведення випробувань у варіантах з хешуванням рекомендується</w:t>
      </w:r>
    </w:p>
    <w:p w:rsidR="001D66B3" w:rsidRPr="001D66B3" w:rsidRDefault="001D66B3" w:rsidP="001D66B3">
      <w:pPr>
        <w:ind w:firstLine="0"/>
        <w:rPr>
          <w:szCs w:val="28"/>
        </w:rPr>
      </w:pPr>
      <w:r w:rsidRPr="001D66B3">
        <w:rPr>
          <w:szCs w:val="28"/>
        </w:rPr>
        <w:t>розробити генератор псевдовипадкових значень полів структури заданої</w:t>
      </w:r>
      <w:r>
        <w:rPr>
          <w:szCs w:val="28"/>
        </w:rPr>
        <w:t xml:space="preserve"> </w:t>
      </w:r>
      <w:r w:rsidRPr="001D66B3">
        <w:rPr>
          <w:szCs w:val="28"/>
        </w:rPr>
        <w:t>розмірності.</w:t>
      </w:r>
    </w:p>
    <w:p w:rsidR="001D66B3" w:rsidRDefault="001D66B3" w:rsidP="001D66B3">
      <w:pPr>
        <w:ind w:firstLine="708"/>
        <w:rPr>
          <w:szCs w:val="28"/>
        </w:rPr>
      </w:pPr>
      <w:r w:rsidRPr="001D66B3">
        <w:rPr>
          <w:szCs w:val="28"/>
        </w:rPr>
        <w:t>Зробити висновок з лабораторної роботи.</w:t>
      </w:r>
    </w:p>
    <w:p w:rsidR="001D66B3" w:rsidRDefault="001D66B3" w:rsidP="001D66B3">
      <w:pPr>
        <w:ind w:firstLine="708"/>
        <w:rPr>
          <w:szCs w:val="28"/>
        </w:rPr>
      </w:pPr>
    </w:p>
    <w:p w:rsidR="001D66B3" w:rsidRDefault="001D66B3" w:rsidP="001D66B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Варіант 25</w:t>
      </w:r>
    </w:p>
    <w:p w:rsidR="001D66B3" w:rsidRPr="001D66B3" w:rsidRDefault="001D66B3" w:rsidP="001D66B3">
      <w:pPr>
        <w:ind w:firstLine="0"/>
        <w:rPr>
          <w:szCs w:val="28"/>
        </w:rPr>
      </w:pPr>
      <w:r>
        <w:rPr>
          <w:szCs w:val="28"/>
        </w:rPr>
        <w:tab/>
      </w:r>
      <w:r w:rsidRPr="001D66B3">
        <w:rPr>
          <w:szCs w:val="28"/>
        </w:rPr>
        <w:t>Метод Хеш-функції (Хешування MurmurHash2а), вирішення колізій</w:t>
      </w:r>
    </w:p>
    <w:p w:rsidR="001D66B3" w:rsidRDefault="001D66B3" w:rsidP="001D66B3">
      <w:pPr>
        <w:ind w:firstLine="0"/>
        <w:rPr>
          <w:szCs w:val="28"/>
        </w:rPr>
      </w:pPr>
      <w:r w:rsidRPr="001D66B3">
        <w:rPr>
          <w:szCs w:val="28"/>
        </w:rPr>
        <w:t>методом відкритої адресації з подвійним хешуванням</w:t>
      </w:r>
      <w:r>
        <w:rPr>
          <w:szCs w:val="28"/>
        </w:rPr>
        <w:t>.</w:t>
      </w:r>
    </w:p>
    <w:p w:rsidR="001D66B3" w:rsidRPr="001D66B3" w:rsidRDefault="001D66B3" w:rsidP="001D66B3">
      <w:pPr>
        <w:ind w:firstLine="0"/>
        <w:rPr>
          <w:szCs w:val="28"/>
        </w:rPr>
      </w:pPr>
    </w:p>
    <w:sectPr w:rsidR="001D66B3" w:rsidRPr="001D6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A41"/>
    <w:rsid w:val="000174AF"/>
    <w:rsid w:val="001D66B3"/>
    <w:rsid w:val="0031014A"/>
    <w:rsid w:val="004A38E3"/>
    <w:rsid w:val="00694C42"/>
    <w:rsid w:val="0083302B"/>
    <w:rsid w:val="00C5583A"/>
    <w:rsid w:val="00CE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29014"/>
  <w15:chartTrackingRefBased/>
  <w15:docId w15:val="{B0EB3540-1BAF-4936-B547-220479B1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14A"/>
    <w:pPr>
      <w:spacing w:after="0" w:line="360" w:lineRule="auto"/>
    </w:pPr>
    <w:rPr>
      <w:rFonts w:eastAsia="Times New Roman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31014A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3101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1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4;&#1080;&#1084;&#1072;\Desktop\Templates\&#1040;&#1057;&#104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АСД.dotx</Template>
  <TotalTime>248</TotalTime>
  <Pages>1</Pages>
  <Words>1205</Words>
  <Characters>687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4</cp:revision>
  <dcterms:created xsi:type="dcterms:W3CDTF">2022-06-01T18:09:00Z</dcterms:created>
  <dcterms:modified xsi:type="dcterms:W3CDTF">2022-06-01T22:18:00Z</dcterms:modified>
</cp:coreProperties>
</file>