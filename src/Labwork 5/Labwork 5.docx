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ІПІ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pStyle w:val="ImageCaption"/>
        <w:keepLines w:val="0"/>
        <w:ind w:firstLine="0"/>
      </w:pPr>
    </w:p>
    <w:p w:rsidR="0031014A" w:rsidRDefault="0031014A" w:rsidP="0031014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  <w:r>
        <w:t xml:space="preserve">з лабораторної роботи  № </w:t>
      </w:r>
      <w:r w:rsidR="009E6D26">
        <w:rPr>
          <w:lang w:val="ru-RU"/>
        </w:rPr>
        <w:t>5</w:t>
      </w:r>
      <w:r>
        <w:rPr>
          <w:lang w:val="ru-RU"/>
        </w:rPr>
        <w:t xml:space="preserve"> </w:t>
      </w:r>
      <w:r>
        <w:t xml:space="preserve">з дисципліни </w:t>
      </w:r>
    </w:p>
    <w:p w:rsidR="0031014A" w:rsidRDefault="0031014A" w:rsidP="0031014A">
      <w:pPr>
        <w:ind w:firstLine="0"/>
        <w:jc w:val="center"/>
      </w:pPr>
      <w:r>
        <w:t>«Алгоритми та структури даних 2. Структури даних»</w:t>
      </w:r>
    </w:p>
    <w:p w:rsidR="0031014A" w:rsidRDefault="0031014A" w:rsidP="0031014A">
      <w:pPr>
        <w:ind w:firstLine="0"/>
        <w:jc w:val="center"/>
      </w:pPr>
    </w:p>
    <w:p w:rsidR="0031014A" w:rsidRDefault="002324DC" w:rsidP="0031014A">
      <w:pPr>
        <w:ind w:firstLine="0"/>
        <w:jc w:val="center"/>
        <w:rPr>
          <w:szCs w:val="28"/>
        </w:rPr>
      </w:pPr>
      <w:r>
        <w:rPr>
          <w:szCs w:val="28"/>
        </w:rPr>
        <w:t>„</w:t>
      </w:r>
      <w:r>
        <w:rPr>
          <w:b/>
          <w:bCs/>
          <w:szCs w:val="28"/>
        </w:rPr>
        <w:t>Спискові структури даних</w:t>
      </w:r>
      <w:r w:rsidR="0031014A">
        <w:rPr>
          <w:szCs w:val="28"/>
        </w:rPr>
        <w:t>”</w:t>
      </w:r>
    </w:p>
    <w:p w:rsidR="0031014A" w:rsidRDefault="0031014A" w:rsidP="0031014A"/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1195070</wp:posOffset>
                </wp:positionV>
                <wp:extent cx="5057775" cy="400050"/>
                <wp:effectExtent l="0" t="0" r="2857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57775" cy="400050"/>
                          <a:chOff x="0" y="0"/>
                          <a:chExt cx="7965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728" w:rsidRDefault="00DA2728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DA2728" w:rsidRDefault="00DA2728" w:rsidP="0031014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2490" y="0"/>
                            <a:ext cx="5070" cy="630"/>
                            <a:chOff x="2490" y="0"/>
                            <a:chExt cx="5070" cy="630"/>
                          </a:xfrm>
                        </wpg:grpSpPr>
                        <wps:wsp>
                          <wps:cNvPr id="1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728" w:rsidRDefault="00DA2728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" y="0"/>
                              <a:ext cx="5070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728" w:rsidRDefault="00DA2728" w:rsidP="0031014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Соколовський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Владислав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Володимирович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34"/>
                        <wps:cNvCnPr/>
                        <wps:spPr bwMode="auto">
                          <a:xfrm flipV="1">
                            <a:off x="2370" y="295"/>
                            <a:ext cx="5595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.35pt;margin-top:94.1pt;width:398.25pt;height:31.5pt;z-index:251657216" coordsize="796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DA2728" w:rsidRDefault="00DA2728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DA2728" w:rsidRDefault="00DA2728" w:rsidP="0031014A"/>
                    </w:txbxContent>
                  </v:textbox>
                </v:shape>
                <v:group id="Group 36" o:spid="_x0000_s1028" style="position:absolute;left:2490;width:5070;height:630" coordorigin="2490" coordsize="5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DA2728" w:rsidRDefault="00DA2728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2490;width:507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DA2728" w:rsidRDefault="00DA2728" w:rsidP="0031014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Соколовський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Владислав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Володимирович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34" o:spid="_x0000_s1031" style="position:absolute;flip:y;visibility:visible;mso-wrap-style:square" from="2370,295" to="7965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210175" cy="409575"/>
                <wp:effectExtent l="0" t="0" r="9525" b="95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10175" cy="409575"/>
                          <a:chOff x="0" y="0"/>
                          <a:chExt cx="8205" cy="645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728" w:rsidRDefault="00DA2728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2520" y="0"/>
                            <a:ext cx="5685" cy="645"/>
                            <a:chOff x="2520" y="0"/>
                            <a:chExt cx="5685" cy="645"/>
                          </a:xfrm>
                        </wpg:grpSpPr>
                        <wps:wsp>
                          <wps:cNvPr id="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0" y="363"/>
                              <a:ext cx="4219" cy="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728" w:rsidRDefault="00DA2728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0"/>
                              <a:ext cx="568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728" w:rsidRDefault="00DA2728" w:rsidP="0031014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 ІП-15 Плугатирьов Дмитро Валерійович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56"/>
                        <wps:cNvCnPr/>
                        <wps:spPr bwMode="auto">
                          <a:xfrm>
                            <a:off x="2460" y="310"/>
                            <a:ext cx="5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32" style="position:absolute;left:0;text-align:left;margin-left:18.35pt;margin-top:8pt;width:410.25pt;height:32.25pt;z-index:251658240" coordsize="820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">
                <v:shape id="Text Box 52" o:spid="_x0000_s1033" type="#_x0000_t202" style="position:absolute;top:15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DA2728" w:rsidRDefault="00DA2728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34" style="position:absolute;left:2520;width:5685;height:645" coordorigin="2520" coordsize="568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35" type="#_x0000_t202" style="position:absolute;left:2640;top:363;width:421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DA2728" w:rsidRDefault="00DA2728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6" type="#_x0000_t202" style="position:absolute;left:2520;width:568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DA2728" w:rsidRDefault="00DA2728" w:rsidP="0031014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ІП-15 Плугатирьов Дмитро Валерійович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</w:rPr>
                            <w:t>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7" style="position:absolute;visibility:visible;mso-wrap-style:square" from="2460,310" to="7995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center"/>
        <w:rPr>
          <w:u w:val="single"/>
        </w:rPr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jc w:val="center"/>
      </w:pPr>
    </w:p>
    <w:p w:rsidR="00C5583A" w:rsidRDefault="0031014A" w:rsidP="0031014A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2324DC" w:rsidRDefault="002324DC" w:rsidP="002324DC">
      <w:pPr>
        <w:ind w:firstLine="0"/>
        <w:rPr>
          <w:szCs w:val="28"/>
        </w:rPr>
      </w:pPr>
      <w:r>
        <w:rPr>
          <w:szCs w:val="28"/>
        </w:rPr>
        <w:lastRenderedPageBreak/>
        <w:tab/>
      </w:r>
      <w:r>
        <w:rPr>
          <w:i/>
          <w:szCs w:val="28"/>
        </w:rPr>
        <w:t>Мета роботи</w:t>
      </w:r>
      <w:r>
        <w:rPr>
          <w:szCs w:val="28"/>
        </w:rPr>
        <w:t xml:space="preserve"> – вивчити основні підходи формалізації евристичних алгоритмів і вирішення типових задач з їх допомогою.</w:t>
      </w:r>
    </w:p>
    <w:p w:rsidR="00CF3E85" w:rsidRDefault="00CF3E85" w:rsidP="002324DC">
      <w:pPr>
        <w:ind w:firstLine="0"/>
        <w:rPr>
          <w:szCs w:val="28"/>
        </w:rPr>
      </w:pPr>
    </w:p>
    <w:p w:rsidR="002324DC" w:rsidRDefault="002324DC" w:rsidP="002324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Завдання</w:t>
      </w:r>
    </w:p>
    <w:p w:rsidR="002324DC" w:rsidRDefault="002324DC" w:rsidP="002324DC">
      <w:pPr>
        <w:ind w:firstLine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Розробити алгоритм розв’язання задачі відповідно до варіанту. Виконати програмну реалізацію задачі. Не використовувати вбудовані спискові структури даних (контейнери). Зробити висновок по лабораторній роботі.</w:t>
      </w:r>
    </w:p>
    <w:p w:rsidR="00CF3E85" w:rsidRDefault="00CF3E85" w:rsidP="002324DC">
      <w:pPr>
        <w:ind w:firstLine="0"/>
        <w:rPr>
          <w:szCs w:val="28"/>
        </w:rPr>
      </w:pPr>
    </w:p>
    <w:p w:rsidR="002324DC" w:rsidRDefault="002324DC" w:rsidP="002324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Варіант 25</w:t>
      </w:r>
    </w:p>
    <w:p w:rsidR="002324DC" w:rsidRPr="002324DC" w:rsidRDefault="002324DC" w:rsidP="002324DC">
      <w:pPr>
        <w:ind w:firstLine="0"/>
        <w:rPr>
          <w:szCs w:val="28"/>
        </w:rPr>
      </w:pPr>
      <w:r>
        <w:rPr>
          <w:szCs w:val="28"/>
        </w:rPr>
        <w:tab/>
      </w:r>
      <w:r w:rsidRPr="002324DC">
        <w:rPr>
          <w:szCs w:val="28"/>
        </w:rPr>
        <w:t>25. Створити двозв'язний список, елементами якого є слова тексту.</w:t>
      </w:r>
    </w:p>
    <w:p w:rsidR="002324DC" w:rsidRPr="002324DC" w:rsidRDefault="002324DC" w:rsidP="002324DC">
      <w:pPr>
        <w:ind w:firstLine="0"/>
        <w:rPr>
          <w:szCs w:val="28"/>
        </w:rPr>
      </w:pPr>
      <w:r w:rsidRPr="002324DC">
        <w:rPr>
          <w:szCs w:val="28"/>
        </w:rPr>
        <w:t>Вивести слова, які стоять на парних місцях при проході по списку в одному</w:t>
      </w:r>
    </w:p>
    <w:p w:rsidR="002324DC" w:rsidRPr="002324DC" w:rsidRDefault="002324DC" w:rsidP="002324DC">
      <w:pPr>
        <w:ind w:firstLine="0"/>
        <w:rPr>
          <w:szCs w:val="28"/>
        </w:rPr>
      </w:pPr>
      <w:r w:rsidRPr="002324DC">
        <w:rPr>
          <w:szCs w:val="28"/>
        </w:rPr>
        <w:t>напрямку, та слова, які стоять на непарних позиціях при проході по списку в</w:t>
      </w:r>
    </w:p>
    <w:p w:rsidR="002324DC" w:rsidRDefault="002324DC" w:rsidP="002324DC">
      <w:pPr>
        <w:ind w:firstLine="0"/>
        <w:rPr>
          <w:szCs w:val="28"/>
        </w:rPr>
      </w:pPr>
      <w:r w:rsidRPr="002324DC">
        <w:rPr>
          <w:szCs w:val="28"/>
        </w:rPr>
        <w:t>зворотньому напрямку.</w:t>
      </w: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</w:rPr>
      </w:pPr>
    </w:p>
    <w:p w:rsidR="00DA2728" w:rsidRDefault="00DA2728" w:rsidP="002324DC">
      <w:pPr>
        <w:ind w:firstLine="0"/>
        <w:rPr>
          <w:szCs w:val="28"/>
          <w:lang w:val="ru-RU"/>
        </w:rPr>
      </w:pPr>
      <w:bookmarkStart w:id="0" w:name="_GoBack"/>
      <w:bookmarkEnd w:id="0"/>
    </w:p>
    <w:p w:rsidR="00236BD8" w:rsidRDefault="00DA2728" w:rsidP="00DA272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Блок-схема вставки елемента в початок списку</w:t>
      </w:r>
    </w:p>
    <w:p w:rsidR="00DA2728" w:rsidRDefault="00DA2728" w:rsidP="00DA2728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eastAsia="uk-UA"/>
        </w:rPr>
        <w:drawing>
          <wp:inline distT="0" distB="0" distL="0" distR="0">
            <wp:extent cx="5940425" cy="8821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work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8" w:rsidRDefault="00DA2728" w:rsidP="00DA272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Вихідний код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&gt;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DA2728" w:rsidRDefault="00DA2728" w:rsidP="00DA2728">
      <w:pPr>
        <w:ind w:firstLine="0"/>
        <w:jc w:val="center"/>
        <w:rPr>
          <w:b/>
          <w:szCs w:val="28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using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Collections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DoublyTierList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 :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&gt;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bool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IsEmpty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Add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ip15_pluhatyrov_05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ValidateData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&gt;(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++;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AddFirst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&gt;(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tempNode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tempNode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tempNode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++;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bool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Remove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Equals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!=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--;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Clear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_count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bool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Equals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this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).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&gt;.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head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yield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BackEnumerator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DoubleTierNode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tail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yield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currentNode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DA2728" w:rsidRDefault="00DA2728" w:rsidP="00DA2728">
      <w:pPr>
        <w:ind w:firstLine="0"/>
        <w:jc w:val="center"/>
        <w:rPr>
          <w:b/>
          <w:szCs w:val="28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ip15_pluhatyrov_05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args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are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entering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values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for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double-tier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list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DoublyTierList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doubleTierList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CaptureDoubleTierList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content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double-tier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list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var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doubleTierList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Words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on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even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places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double-tier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list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in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forward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doubleTierList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&amp;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) ==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++;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doubleTierList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Words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on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odd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places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double-tier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list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in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reverse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doubleTierList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BackEnumerator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&amp;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) ==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--;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DoublyTierList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CaptureDoubleTierList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DoublyTierList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DoublyTierList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bool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do</w:t>
      </w:r>
      <w:proofErr w:type="spellEnd"/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word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try</w:t>
      </w:r>
      <w:proofErr w:type="spellEnd"/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Add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catch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&lt;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Backspace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&gt;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to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end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typing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or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any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key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to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continue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||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ReadKey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Key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ConsoleKey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FC1FF"/>
          <w:sz w:val="21"/>
          <w:szCs w:val="21"/>
          <w:lang w:eastAsia="uk-UA"/>
        </w:rPr>
        <w:t>Backspace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ValidateData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object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?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is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stringData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proofErr w:type="spellStart"/>
      <w:r w:rsidRPr="00DA2728">
        <w:rPr>
          <w:rFonts w:ascii="Consolas" w:hAnsi="Consolas"/>
          <w:color w:val="9CDCFE"/>
          <w:sz w:val="21"/>
          <w:szCs w:val="21"/>
          <w:lang w:eastAsia="uk-UA"/>
        </w:rPr>
        <w:t>stringData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9CDCFE"/>
          <w:sz w:val="21"/>
          <w:szCs w:val="21"/>
          <w:lang w:eastAsia="uk-UA"/>
        </w:rPr>
        <w:t>Empty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A2728">
        <w:rPr>
          <w:rFonts w:ascii="Consolas" w:hAnsi="Consolas"/>
          <w:color w:val="C586C0"/>
          <w:sz w:val="21"/>
          <w:szCs w:val="21"/>
          <w:lang w:eastAsia="uk-UA"/>
        </w:rPr>
        <w:t>throw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data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isn't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CE9178"/>
          <w:sz w:val="21"/>
          <w:szCs w:val="21"/>
          <w:lang w:eastAsia="uk-UA"/>
        </w:rPr>
        <w:t>provided</w:t>
      </w:r>
      <w:proofErr w:type="spellEnd"/>
      <w:r w:rsidRPr="00DA2728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A272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A272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A272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DA272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A2728">
        <w:rPr>
          <w:rFonts w:ascii="Consolas" w:hAnsi="Consolas"/>
          <w:color w:val="CE9178"/>
          <w:sz w:val="21"/>
          <w:szCs w:val="21"/>
          <w:lang w:eastAsia="uk-UA"/>
        </w:rPr>
        <w:t>'-'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A2728">
        <w:rPr>
          <w:rFonts w:ascii="Consolas" w:hAnsi="Consolas"/>
          <w:color w:val="B5CEA8"/>
          <w:sz w:val="21"/>
          <w:szCs w:val="21"/>
          <w:lang w:eastAsia="uk-UA"/>
        </w:rPr>
        <w:t>60</w:t>
      </w:r>
      <w:r w:rsidRPr="00DA272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    }    </w:t>
      </w:r>
    </w:p>
    <w:p w:rsidR="00DA2728" w:rsidRPr="00DA2728" w:rsidRDefault="00DA2728" w:rsidP="00DA272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A272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DA2728" w:rsidRDefault="00DA2728" w:rsidP="00DA2728">
      <w:pPr>
        <w:ind w:firstLine="0"/>
        <w:jc w:val="center"/>
        <w:rPr>
          <w:b/>
          <w:szCs w:val="28"/>
        </w:rPr>
      </w:pPr>
    </w:p>
    <w:p w:rsidR="00DA2728" w:rsidRDefault="00DA2728" w:rsidP="00DA2728">
      <w:pPr>
        <w:ind w:firstLine="0"/>
        <w:jc w:val="center"/>
        <w:rPr>
          <w:b/>
          <w:szCs w:val="28"/>
        </w:rPr>
      </w:pPr>
    </w:p>
    <w:p w:rsidR="00DA2728" w:rsidRDefault="00DA2728" w:rsidP="00DA272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Приклади роботи програми</w:t>
      </w:r>
    </w:p>
    <w:p w:rsidR="00DA2728" w:rsidRDefault="00DA2728" w:rsidP="00DA2728">
      <w:pPr>
        <w:ind w:firstLine="0"/>
        <w:jc w:val="center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14DD65D2" wp14:editId="0205752F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8" w:rsidRDefault="00DA2728" w:rsidP="00DA2728">
      <w:pPr>
        <w:ind w:firstLine="0"/>
        <w:jc w:val="center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45BF0704" wp14:editId="15D95B54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8" w:rsidRDefault="00DA2728" w:rsidP="00DA2728">
      <w:pPr>
        <w:ind w:firstLine="0"/>
        <w:jc w:val="center"/>
        <w:rPr>
          <w:b/>
          <w:szCs w:val="28"/>
        </w:rPr>
      </w:pPr>
    </w:p>
    <w:p w:rsidR="00DA2728" w:rsidRDefault="00DA2728" w:rsidP="00DA2728">
      <w:pPr>
        <w:ind w:firstLine="0"/>
        <w:jc w:val="center"/>
        <w:rPr>
          <w:b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30455EE" wp14:editId="06F98C8B">
            <wp:extent cx="5940425" cy="3340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8" w:rsidRDefault="00DA2728" w:rsidP="00DA2728">
      <w:pPr>
        <w:ind w:firstLine="0"/>
        <w:jc w:val="center"/>
        <w:rPr>
          <w:b/>
          <w:szCs w:val="28"/>
          <w:lang w:val="en-US"/>
        </w:rPr>
      </w:pPr>
    </w:p>
    <w:p w:rsidR="00DA2728" w:rsidRDefault="00DA2728" w:rsidP="00DA272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Висновок</w:t>
      </w:r>
    </w:p>
    <w:p w:rsidR="00DA2728" w:rsidRPr="00CF3E85" w:rsidRDefault="00DA2728" w:rsidP="00DA2728">
      <w:pPr>
        <w:ind w:firstLine="0"/>
        <w:rPr>
          <w:szCs w:val="28"/>
          <w:lang w:val="en-US"/>
        </w:rPr>
      </w:pPr>
      <w:r>
        <w:rPr>
          <w:b/>
          <w:szCs w:val="28"/>
        </w:rPr>
        <w:tab/>
      </w:r>
      <w:r w:rsidR="009119B2">
        <w:rPr>
          <w:szCs w:val="28"/>
        </w:rPr>
        <w:t>На цій лабора</w:t>
      </w:r>
      <w:r>
        <w:rPr>
          <w:szCs w:val="28"/>
        </w:rPr>
        <w:t xml:space="preserve">торній роботі </w:t>
      </w:r>
      <w:r w:rsidR="009119B2">
        <w:rPr>
          <w:szCs w:val="28"/>
        </w:rPr>
        <w:t>я створив двозв’язний список. Він складається з вузлів, які мають посилання на своїх сусідів за їх наявності. На відміну від однозв’язного списку, двозв’язний спрощує додавання нових вузлів в певну позицію, надає можливість «проходитися» по списку з обох сторін та полегшує видалення елемента з певних індексом із послідовності. Хоча, під створення нової змінної-покажчика на попередній елемент вимагає додаткової пам’яті.</w:t>
      </w:r>
    </w:p>
    <w:sectPr w:rsidR="00DA2728" w:rsidRPr="00CF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EA"/>
    <w:rsid w:val="002324DC"/>
    <w:rsid w:val="00236BD8"/>
    <w:rsid w:val="00245630"/>
    <w:rsid w:val="00253A66"/>
    <w:rsid w:val="0031014A"/>
    <w:rsid w:val="004A38E3"/>
    <w:rsid w:val="005477AF"/>
    <w:rsid w:val="00694C42"/>
    <w:rsid w:val="009119B2"/>
    <w:rsid w:val="009E6D26"/>
    <w:rsid w:val="00B541EA"/>
    <w:rsid w:val="00C5583A"/>
    <w:rsid w:val="00CF3E85"/>
    <w:rsid w:val="00D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B6BB"/>
  <w15:chartTrackingRefBased/>
  <w15:docId w15:val="{45BA4389-AAAB-4F80-8F80-D32F0AB5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4A"/>
    <w:pPr>
      <w:spacing w:after="0" w:line="360" w:lineRule="auto"/>
    </w:pPr>
    <w:rPr>
      <w:rFonts w:eastAsia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3101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3101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Templates\&#1040;&#1057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АСД.dotx</Template>
  <TotalTime>261</TotalTime>
  <Pages>10</Pages>
  <Words>4926</Words>
  <Characters>2808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2022-05-23T16:31:00Z</dcterms:created>
  <dcterms:modified xsi:type="dcterms:W3CDTF">2022-05-23T20:52:00Z</dcterms:modified>
</cp:coreProperties>
</file>