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ІПІ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pStyle w:val="ImageCaption"/>
        <w:keepLines w:val="0"/>
        <w:ind w:firstLine="0"/>
      </w:pPr>
    </w:p>
    <w:p w:rsidR="0031014A" w:rsidRDefault="0031014A" w:rsidP="0031014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  <w:r>
        <w:t xml:space="preserve">з лабораторної роботи  № </w:t>
      </w:r>
      <w:r w:rsidR="004A5E76" w:rsidRPr="004A5E76">
        <w:t>4</w:t>
      </w:r>
      <w:r w:rsidRPr="004A5E76">
        <w:t xml:space="preserve"> </w:t>
      </w:r>
      <w:r>
        <w:t xml:space="preserve">з дисципліни </w:t>
      </w:r>
    </w:p>
    <w:p w:rsidR="0031014A" w:rsidRDefault="0031014A" w:rsidP="0031014A">
      <w:pPr>
        <w:ind w:firstLine="0"/>
        <w:jc w:val="center"/>
      </w:pPr>
      <w:r>
        <w:t>«Алгоритми та структури даних 2. Структури даних»</w:t>
      </w:r>
    </w:p>
    <w:p w:rsidR="0031014A" w:rsidRDefault="0031014A" w:rsidP="0031014A">
      <w:pPr>
        <w:ind w:firstLine="0"/>
        <w:jc w:val="center"/>
      </w:pPr>
    </w:p>
    <w:p w:rsidR="0031014A" w:rsidRDefault="004A5E76" w:rsidP="0031014A">
      <w:pPr>
        <w:ind w:firstLine="0"/>
        <w:jc w:val="center"/>
        <w:rPr>
          <w:szCs w:val="28"/>
        </w:rPr>
      </w:pPr>
      <w:r>
        <w:rPr>
          <w:szCs w:val="28"/>
        </w:rPr>
        <w:t>„</w:t>
      </w:r>
      <w:r>
        <w:rPr>
          <w:b/>
          <w:bCs/>
          <w:szCs w:val="28"/>
        </w:rPr>
        <w:t>Прикладні задачі теорії графів ч.2</w:t>
      </w:r>
      <w:r w:rsidR="0031014A">
        <w:rPr>
          <w:szCs w:val="28"/>
        </w:rPr>
        <w:t>”</w:t>
      </w:r>
    </w:p>
    <w:p w:rsidR="0031014A" w:rsidRDefault="0031014A" w:rsidP="0031014A"/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1195070</wp:posOffset>
                </wp:positionV>
                <wp:extent cx="5057775" cy="400050"/>
                <wp:effectExtent l="0" t="0" r="2857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57775" cy="400050"/>
                          <a:chOff x="0" y="0"/>
                          <a:chExt cx="7965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14A" w:rsidRDefault="0031014A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31014A" w:rsidRDefault="0031014A" w:rsidP="0031014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2490" y="0"/>
                            <a:ext cx="5070" cy="630"/>
                            <a:chOff x="2490" y="0"/>
                            <a:chExt cx="5070" cy="630"/>
                          </a:xfrm>
                        </wpg:grpSpPr>
                        <wps:wsp>
                          <wps:cNvPr id="1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" y="0"/>
                              <a:ext cx="5070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Соколовський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Владислав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Володимирович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34"/>
                        <wps:cNvCnPr/>
                        <wps:spPr bwMode="auto">
                          <a:xfrm flipV="1">
                            <a:off x="2370" y="295"/>
                            <a:ext cx="5595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.35pt;margin-top:94.1pt;width:398.25pt;height:31.5pt;z-index:251657216" coordsize="796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31014A" w:rsidRDefault="0031014A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31014A" w:rsidRDefault="0031014A" w:rsidP="0031014A"/>
                    </w:txbxContent>
                  </v:textbox>
                </v:shape>
                <v:group id="Group 36" o:spid="_x0000_s1028" style="position:absolute;left:2490;width:5070;height:630" coordorigin="2490" coordsize="5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31014A" w:rsidRDefault="0031014A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2490;width:507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31014A" w:rsidRDefault="0031014A" w:rsidP="0031014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Соколовський Владислав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Володимирович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34" o:spid="_x0000_s1031" style="position:absolute;flip:y;visibility:visible;mso-wrap-style:square" from="2370,295" to="7965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210175" cy="409575"/>
                <wp:effectExtent l="0" t="0" r="9525" b="95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10175" cy="409575"/>
                          <a:chOff x="0" y="0"/>
                          <a:chExt cx="8205" cy="645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14A" w:rsidRDefault="0031014A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2520" y="0"/>
                            <a:ext cx="5685" cy="645"/>
                            <a:chOff x="2520" y="0"/>
                            <a:chExt cx="5685" cy="645"/>
                          </a:xfrm>
                        </wpg:grpSpPr>
                        <wps:wsp>
                          <wps:cNvPr id="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0" y="363"/>
                              <a:ext cx="4219" cy="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0"/>
                              <a:ext cx="568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 ІП-15 Плугатирьов Дмитро Валерійович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56"/>
                        <wps:cNvCnPr/>
                        <wps:spPr bwMode="auto">
                          <a:xfrm>
                            <a:off x="2460" y="310"/>
                            <a:ext cx="5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32" style="position:absolute;left:0;text-align:left;margin-left:18.35pt;margin-top:8pt;width:410.25pt;height:32.25pt;z-index:251658240" coordsize="820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">
                <v:shape id="Text Box 52" o:spid="_x0000_s1033" type="#_x0000_t202" style="position:absolute;top:15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31014A" w:rsidRDefault="0031014A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34" style="position:absolute;left:2520;width:5685;height:645" coordorigin="2520" coordsize="568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35" type="#_x0000_t202" style="position:absolute;left:2640;top:363;width:421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31014A" w:rsidRDefault="0031014A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6" type="#_x0000_t202" style="position:absolute;left:2520;width:568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31014A" w:rsidRDefault="0031014A" w:rsidP="0031014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ІП-15 Плугатирьов Дмитро Валерійович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</w:rPr>
                            <w:t>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7" style="position:absolute;visibility:visible;mso-wrap-style:square" from="2460,310" to="7995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center"/>
        <w:rPr>
          <w:u w:val="single"/>
        </w:rPr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jc w:val="center"/>
      </w:pPr>
    </w:p>
    <w:p w:rsidR="00C5583A" w:rsidRDefault="0031014A" w:rsidP="0031014A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EF4D8B" w:rsidRPr="00EF4D8B" w:rsidRDefault="00EF4D8B" w:rsidP="00EF4D8B">
      <w:pPr>
        <w:ind w:firstLine="0"/>
        <w:rPr>
          <w:szCs w:val="28"/>
        </w:rPr>
      </w:pPr>
      <w:r>
        <w:rPr>
          <w:szCs w:val="28"/>
        </w:rPr>
        <w:lastRenderedPageBreak/>
        <w:tab/>
      </w:r>
      <w:r w:rsidRPr="00EF4D8B">
        <w:rPr>
          <w:i/>
          <w:szCs w:val="28"/>
        </w:rPr>
        <w:t>Мета роботи</w:t>
      </w:r>
      <w:r w:rsidRPr="00EF4D8B">
        <w:rPr>
          <w:szCs w:val="28"/>
        </w:rPr>
        <w:t xml:space="preserve"> – вивчити додаткові прикладні алгоритми на графах та</w:t>
      </w:r>
    </w:p>
    <w:p w:rsidR="00EF4D8B" w:rsidRDefault="00EF4D8B" w:rsidP="00EF4D8B">
      <w:pPr>
        <w:ind w:firstLine="0"/>
        <w:rPr>
          <w:szCs w:val="28"/>
        </w:rPr>
      </w:pPr>
      <w:r w:rsidRPr="00EF4D8B">
        <w:rPr>
          <w:szCs w:val="28"/>
        </w:rPr>
        <w:t>способи їх імплементації.</w:t>
      </w:r>
    </w:p>
    <w:p w:rsidR="00EF4D8B" w:rsidRPr="00EF4D8B" w:rsidRDefault="00EF4D8B" w:rsidP="00EF4D8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Варіант 25</w:t>
      </w:r>
    </w:p>
    <w:p w:rsidR="00EF4D8B" w:rsidRPr="00EF4D8B" w:rsidRDefault="00EF4D8B" w:rsidP="00EF4D8B">
      <w:pPr>
        <w:ind w:firstLine="0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6C34668E" wp14:editId="43F4A8E3">
            <wp:extent cx="6214961" cy="6419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57" t="46197" r="9888" b="40400"/>
                    <a:stretch/>
                  </pic:blipFill>
                  <pic:spPr bwMode="auto">
                    <a:xfrm>
                      <a:off x="0" y="0"/>
                      <a:ext cx="6220388" cy="64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4A5" w:rsidRPr="00FF4466" w:rsidRDefault="00AB54A5" w:rsidP="0031014A">
      <w:pPr>
        <w:ind w:firstLine="0"/>
        <w:jc w:val="center"/>
        <w:rPr>
          <w:b/>
          <w:szCs w:val="28"/>
          <w:lang w:val="en-US"/>
        </w:rPr>
      </w:pPr>
      <w:bookmarkStart w:id="0" w:name="_GoBack"/>
      <w:bookmarkEnd w:id="0"/>
    </w:p>
    <w:sectPr w:rsidR="00AB54A5" w:rsidRPr="00FF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76"/>
    <w:rsid w:val="0031014A"/>
    <w:rsid w:val="004A38E3"/>
    <w:rsid w:val="004A5E76"/>
    <w:rsid w:val="00694C42"/>
    <w:rsid w:val="00AB54A5"/>
    <w:rsid w:val="00C5583A"/>
    <w:rsid w:val="00EF4D8B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3A6F"/>
  <w15:chartTrackingRefBased/>
  <w15:docId w15:val="{1CC3EC4A-1DCE-405F-9FD2-D6660655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4A"/>
    <w:pPr>
      <w:spacing w:after="0" w:line="360" w:lineRule="auto"/>
    </w:pPr>
    <w:rPr>
      <w:rFonts w:eastAsia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3101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3101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Templates\&#1040;&#1057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АСД.dotx</Template>
  <TotalTime>107</TotalTime>
  <Pages>1</Pages>
  <Words>298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2022-05-17T15:53:00Z</dcterms:created>
  <dcterms:modified xsi:type="dcterms:W3CDTF">2022-05-23T16:31:00Z</dcterms:modified>
</cp:coreProperties>
</file>